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4A" w:rsidRDefault="007B004A" w:rsidP="007B004A">
      <w:pPr>
        <w:pStyle w:val="Heading1"/>
        <w:rPr>
          <w:lang w:val="tr-TR"/>
        </w:rPr>
      </w:pPr>
      <w:r>
        <w:rPr>
          <w:lang w:val="tr-TR"/>
        </w:rPr>
        <w:t>Ege Üniversitesi Bilişim Kaynaklarının Kullanımı</w:t>
      </w:r>
    </w:p>
    <w:p w:rsidR="007B004A" w:rsidRDefault="007B004A" w:rsidP="007B004A">
      <w:pPr>
        <w:rPr>
          <w:lang w:val="tr-TR"/>
        </w:rPr>
      </w:pPr>
    </w:p>
    <w:p w:rsidR="007B004A" w:rsidRDefault="007B004A" w:rsidP="007B004A">
      <w:pPr>
        <w:pStyle w:val="ListParagraph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Tanımlamalar</w:t>
      </w:r>
    </w:p>
    <w:p w:rsidR="00A821FE" w:rsidRDefault="00A821FE" w:rsidP="007B004A">
      <w:pPr>
        <w:pStyle w:val="ListParagraph"/>
        <w:rPr>
          <w:b/>
          <w:lang w:val="tr-TR"/>
        </w:rPr>
      </w:pPr>
    </w:p>
    <w:p w:rsidR="007B004A" w:rsidRDefault="007B004A" w:rsidP="007B004A">
      <w:pPr>
        <w:pStyle w:val="ListParagraph"/>
        <w:rPr>
          <w:lang w:val="tr-TR"/>
        </w:rPr>
      </w:pPr>
      <w:r>
        <w:rPr>
          <w:b/>
          <w:lang w:val="tr-TR"/>
        </w:rPr>
        <w:t xml:space="preserve">Ege Bilişim Kaynakları: </w:t>
      </w:r>
      <w:r>
        <w:rPr>
          <w:lang w:val="tr-TR"/>
        </w:rPr>
        <w:t xml:space="preserve">Bütün hakları Ege’ye ait olan, Ege </w:t>
      </w:r>
      <w:r w:rsidR="00A821FE">
        <w:rPr>
          <w:lang w:val="tr-TR"/>
        </w:rPr>
        <w:t>üniversitesi tarafından lisanslanan</w:t>
      </w:r>
      <w:r>
        <w:rPr>
          <w:lang w:val="tr-TR"/>
        </w:rPr>
        <w:t xml:space="preserve"> ve kiralanan ya</w:t>
      </w:r>
      <w:r w:rsidR="00A821FE">
        <w:rPr>
          <w:lang w:val="tr-TR"/>
        </w:rPr>
        <w:t xml:space="preserve"> </w:t>
      </w:r>
      <w:r>
        <w:rPr>
          <w:lang w:val="tr-TR"/>
        </w:rPr>
        <w:t>da Ege tarafından üretilmiş, oluşturulmuş olan bütün bilişim</w:t>
      </w:r>
      <w:r w:rsidR="00A821FE">
        <w:rPr>
          <w:lang w:val="tr-TR"/>
        </w:rPr>
        <w:t xml:space="preserve"> donanımları, yazılımları ve hizmetleridir.</w:t>
      </w:r>
    </w:p>
    <w:p w:rsidR="00A821FE" w:rsidRDefault="00A821FE" w:rsidP="007B004A">
      <w:pPr>
        <w:pStyle w:val="ListParagraph"/>
        <w:rPr>
          <w:lang w:val="tr-TR"/>
        </w:rPr>
      </w:pPr>
    </w:p>
    <w:p w:rsidR="00A821FE" w:rsidRDefault="00A821FE" w:rsidP="007B004A">
      <w:pPr>
        <w:pStyle w:val="ListParagraph"/>
        <w:rPr>
          <w:lang w:val="tr-TR"/>
        </w:rPr>
      </w:pPr>
      <w:r>
        <w:rPr>
          <w:b/>
          <w:lang w:val="tr-TR"/>
        </w:rPr>
        <w:t xml:space="preserve">Egeli Kullanıcılar: </w:t>
      </w:r>
      <w:r>
        <w:rPr>
          <w:lang w:val="tr-TR"/>
        </w:rPr>
        <w:t>Ege üniversitesinde çalışan personeller, akademisyenler ve bütün öğrencileri Ege üniversitesinin bilişim kaynaklarını kullanım hakkına sahiptir.</w:t>
      </w:r>
    </w:p>
    <w:p w:rsidR="00A821FE" w:rsidRDefault="00A821FE" w:rsidP="007B004A">
      <w:pPr>
        <w:pStyle w:val="ListParagraph"/>
        <w:rPr>
          <w:lang w:val="tr-TR"/>
        </w:rPr>
      </w:pPr>
    </w:p>
    <w:p w:rsidR="00A821FE" w:rsidRDefault="00A821FE" w:rsidP="007B004A">
      <w:pPr>
        <w:pStyle w:val="ListParagraph"/>
        <w:rPr>
          <w:lang w:val="tr-TR"/>
        </w:rPr>
      </w:pPr>
      <w:r>
        <w:rPr>
          <w:b/>
          <w:lang w:val="tr-TR"/>
        </w:rPr>
        <w:t xml:space="preserve">Misafir Kullanıcılar: </w:t>
      </w:r>
      <w:r>
        <w:rPr>
          <w:lang w:val="tr-TR"/>
        </w:rPr>
        <w:t>Kampüs içinde bilişim kaynaklarından sadece genel amaçlı olan hizmetleri kullanım hakkına sahiptirler. Kampüs içinde genel erişime açık olan interneti kullanma gibi.</w:t>
      </w:r>
    </w:p>
    <w:p w:rsidR="00A821FE" w:rsidRDefault="00A821FE" w:rsidP="007B004A">
      <w:pPr>
        <w:pStyle w:val="ListParagraph"/>
        <w:rPr>
          <w:lang w:val="tr-TR"/>
        </w:rPr>
      </w:pPr>
    </w:p>
    <w:p w:rsidR="00A821FE" w:rsidRDefault="00A821FE" w:rsidP="007B004A">
      <w:pPr>
        <w:pStyle w:val="ListParagraph"/>
        <w:rPr>
          <w:lang w:val="tr-TR"/>
        </w:rPr>
      </w:pPr>
      <w:r>
        <w:rPr>
          <w:b/>
          <w:lang w:val="tr-TR"/>
        </w:rPr>
        <w:t xml:space="preserve">Diğer Kullanıcılar: </w:t>
      </w:r>
      <w:r>
        <w:rPr>
          <w:lang w:val="tr-TR"/>
        </w:rPr>
        <w:t>En kısıtlı kullanıcı tipleridir, Egeli kullanıcılar ve Misafir kullanıcılar sınıfında olmayan kullanıcılardır. Okulun resmi sitesine erişme hakları ve okulun genel amaçlı duyurularına erişmek gibi haklara sahiptirler.</w:t>
      </w:r>
    </w:p>
    <w:p w:rsidR="00A821FE" w:rsidRDefault="00A821FE" w:rsidP="007B004A">
      <w:pPr>
        <w:pStyle w:val="ListParagraph"/>
        <w:rPr>
          <w:lang w:val="tr-TR"/>
        </w:rPr>
      </w:pPr>
    </w:p>
    <w:p w:rsidR="00A821FE" w:rsidRDefault="00A821FE" w:rsidP="007B004A">
      <w:pPr>
        <w:pStyle w:val="ListParagraph"/>
        <w:rPr>
          <w:lang w:val="tr-TR"/>
        </w:rPr>
      </w:pPr>
    </w:p>
    <w:p w:rsidR="00B1755D" w:rsidRDefault="00B1755D" w:rsidP="00B1755D">
      <w:pPr>
        <w:pStyle w:val="ListParagraph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Gizlilik (</w:t>
      </w:r>
      <w:proofErr w:type="spellStart"/>
      <w:r>
        <w:rPr>
          <w:b/>
          <w:lang w:val="tr-TR"/>
        </w:rPr>
        <w:t>Confidentiality</w:t>
      </w:r>
      <w:proofErr w:type="spellEnd"/>
      <w:r>
        <w:rPr>
          <w:b/>
          <w:lang w:val="tr-TR"/>
        </w:rPr>
        <w:t>)</w:t>
      </w:r>
    </w:p>
    <w:p w:rsidR="002C1093" w:rsidRDefault="002C1093" w:rsidP="002C1093">
      <w:pPr>
        <w:pStyle w:val="ListParagraph"/>
        <w:rPr>
          <w:b/>
          <w:lang w:val="tr-TR"/>
        </w:rPr>
      </w:pPr>
    </w:p>
    <w:p w:rsidR="00B1755D" w:rsidRPr="00B1755D" w:rsidRDefault="00B1755D" w:rsidP="00B1755D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Egeli kullanıcılar ve Misafir kullanıcıların kişisel bilgilerinin korunması ve gizliliğinin sağlanması gerekmektedir.</w:t>
      </w:r>
    </w:p>
    <w:p w:rsidR="00B1755D" w:rsidRPr="004128C0" w:rsidRDefault="00B1755D" w:rsidP="00B1755D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Akademik personellerin araştırmaları bilgileri açık olup gerekt</w:t>
      </w:r>
      <w:r w:rsidR="004128C0">
        <w:rPr>
          <w:lang w:val="tr-TR"/>
        </w:rPr>
        <w:t>iğinde gizliliği sağlanmalıdır.</w:t>
      </w:r>
    </w:p>
    <w:p w:rsidR="004128C0" w:rsidRPr="002C1093" w:rsidRDefault="004128C0" w:rsidP="004128C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Araştırmalar ticari olarak kullanıldığı durumlar da araştırmaların gizliliği araştırmaya göre (araştıran kişiler ve varsa müşterilere danışılarak karar verilmeli) gizliliği sağlanabilmelidir.</w:t>
      </w:r>
    </w:p>
    <w:p w:rsidR="002C1093" w:rsidRPr="004128C0" w:rsidRDefault="002C1093" w:rsidP="002C1093">
      <w:pPr>
        <w:pStyle w:val="ListParagraph"/>
        <w:ind w:left="1080"/>
        <w:rPr>
          <w:b/>
          <w:lang w:val="tr-TR"/>
        </w:rPr>
      </w:pPr>
    </w:p>
    <w:p w:rsidR="004128C0" w:rsidRDefault="004128C0" w:rsidP="004128C0">
      <w:pPr>
        <w:pStyle w:val="ListParagraph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Bütünlük (</w:t>
      </w:r>
      <w:proofErr w:type="spellStart"/>
      <w:r>
        <w:rPr>
          <w:b/>
          <w:lang w:val="tr-TR"/>
        </w:rPr>
        <w:t>Integrity</w:t>
      </w:r>
      <w:proofErr w:type="spellEnd"/>
      <w:r>
        <w:rPr>
          <w:b/>
          <w:lang w:val="tr-TR"/>
        </w:rPr>
        <w:t>)</w:t>
      </w:r>
    </w:p>
    <w:p w:rsidR="002C1093" w:rsidRDefault="002C1093" w:rsidP="002C1093">
      <w:pPr>
        <w:pStyle w:val="ListParagraph"/>
        <w:rPr>
          <w:b/>
          <w:lang w:val="tr-TR"/>
        </w:rPr>
      </w:pPr>
    </w:p>
    <w:p w:rsidR="004128C0" w:rsidRDefault="004128C0" w:rsidP="004128C0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Kaynağa yönelik tehditleri aza indirmek için gerekli düzenlerin hazırlanması gerekmektedir.</w:t>
      </w:r>
    </w:p>
    <w:p w:rsidR="004128C0" w:rsidRDefault="004128C0" w:rsidP="004128C0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Kaynağın önemine göre yedeklerin alınması gerekmektedir.</w:t>
      </w:r>
    </w:p>
    <w:p w:rsidR="004128C0" w:rsidRDefault="004128C0" w:rsidP="004128C0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Egeli kullanıcılara atanmış özel kaynakların güvenlik ilkelerinin dışında kalan kısımların korunması kullanıcı tarafında da sağlanmalı. İlgili kaynak 3. Kişilerle paylaşılmaması.</w:t>
      </w:r>
    </w:p>
    <w:p w:rsidR="002C1093" w:rsidRDefault="002C1093" w:rsidP="002C1093">
      <w:pPr>
        <w:pStyle w:val="ListParagraph"/>
        <w:ind w:left="1080"/>
        <w:rPr>
          <w:lang w:val="tr-TR"/>
        </w:rPr>
      </w:pPr>
    </w:p>
    <w:p w:rsidR="004128C0" w:rsidRDefault="004128C0" w:rsidP="004128C0">
      <w:pPr>
        <w:pStyle w:val="ListParagraph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Kullanılabilirlik (</w:t>
      </w:r>
      <w:proofErr w:type="spellStart"/>
      <w:r>
        <w:rPr>
          <w:b/>
          <w:lang w:val="tr-TR"/>
        </w:rPr>
        <w:t>Availebility</w:t>
      </w:r>
      <w:proofErr w:type="spellEnd"/>
      <w:r>
        <w:rPr>
          <w:b/>
          <w:lang w:val="tr-TR"/>
        </w:rPr>
        <w:t>)</w:t>
      </w:r>
    </w:p>
    <w:p w:rsidR="002C1093" w:rsidRDefault="002C1093" w:rsidP="002C1093">
      <w:pPr>
        <w:pStyle w:val="ListParagraph"/>
        <w:rPr>
          <w:b/>
          <w:lang w:val="tr-TR"/>
        </w:rPr>
      </w:pPr>
    </w:p>
    <w:p w:rsidR="00FF5730" w:rsidRPr="00FF5730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Kaynaklar adil bir şekilde dağıtılmalı</w:t>
      </w:r>
    </w:p>
    <w:p w:rsidR="00FF5730" w:rsidRPr="00FF5730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Kaynakların 3. Kişiler tarafından paylaşılması durumunda üniversiteden izin istenilmeli ve kullanım durumunda üniversiteye ait bir kaynak olduğu belirtilmeli.</w:t>
      </w:r>
    </w:p>
    <w:p w:rsidR="00FF5730" w:rsidRPr="00FF5730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Kaynakların kullanımı olası güvenlik sorunlarına karşı kullanımlar takip edilmeli ve raporlanmalı.</w:t>
      </w:r>
    </w:p>
    <w:p w:rsidR="00FF5730" w:rsidRPr="00FF5730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Yetkisiz kullanımlara karşı önemler alınmalı</w:t>
      </w:r>
    </w:p>
    <w:p w:rsidR="00FF5730" w:rsidRPr="002C1093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Kişi ya da kişiler kaynağı kullanırken başka kişilerin kaynaklarının kullanımını engelliyorsa ilgili kişilerin kaynak kullanımı engellenmelidir.</w:t>
      </w:r>
    </w:p>
    <w:p w:rsidR="002C1093" w:rsidRDefault="002C1093" w:rsidP="002C1093">
      <w:pPr>
        <w:pStyle w:val="ListParagraph"/>
        <w:ind w:left="1080"/>
        <w:rPr>
          <w:lang w:val="tr-TR"/>
        </w:rPr>
      </w:pPr>
    </w:p>
    <w:p w:rsidR="002C1093" w:rsidRPr="00FF5730" w:rsidRDefault="002C1093" w:rsidP="002C1093">
      <w:pPr>
        <w:pStyle w:val="ListParagraph"/>
        <w:ind w:left="1080"/>
        <w:rPr>
          <w:b/>
          <w:lang w:val="tr-TR"/>
        </w:rPr>
      </w:pPr>
    </w:p>
    <w:p w:rsidR="00FF5730" w:rsidRDefault="00FF5730" w:rsidP="00FF5730">
      <w:pPr>
        <w:pStyle w:val="ListParagraph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lastRenderedPageBreak/>
        <w:t>Uygulama ve Yaptırımlar</w:t>
      </w:r>
    </w:p>
    <w:p w:rsidR="002C1093" w:rsidRDefault="002C1093" w:rsidP="002C1093">
      <w:pPr>
        <w:pStyle w:val="ListParagraph"/>
        <w:rPr>
          <w:b/>
          <w:lang w:val="tr-TR"/>
        </w:rPr>
      </w:pPr>
    </w:p>
    <w:p w:rsidR="00FF5730" w:rsidRPr="00FF5730" w:rsidRDefault="00FF5730" w:rsidP="00FF5730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>Belirlenen politikalara aykırı durumlar da aykırılığının</w:t>
      </w:r>
    </w:p>
    <w:p w:rsidR="00FF5730" w:rsidRPr="00FF5730" w:rsidRDefault="00FF5730" w:rsidP="00FF5730">
      <w:pPr>
        <w:pStyle w:val="ListParagraph"/>
        <w:numPr>
          <w:ilvl w:val="0"/>
          <w:numId w:val="4"/>
        </w:numPr>
        <w:rPr>
          <w:b/>
          <w:lang w:val="tr-TR"/>
        </w:rPr>
      </w:pPr>
      <w:r>
        <w:rPr>
          <w:lang w:val="tr-TR"/>
        </w:rPr>
        <w:t>Yoğunluğuna,</w:t>
      </w:r>
    </w:p>
    <w:p w:rsidR="00FF5730" w:rsidRPr="00FF5730" w:rsidRDefault="00FF5730" w:rsidP="00FF5730">
      <w:pPr>
        <w:pStyle w:val="ListParagraph"/>
        <w:numPr>
          <w:ilvl w:val="0"/>
          <w:numId w:val="4"/>
        </w:numPr>
        <w:rPr>
          <w:b/>
          <w:lang w:val="tr-TR"/>
        </w:rPr>
      </w:pPr>
      <w:r>
        <w:rPr>
          <w:lang w:val="tr-TR"/>
        </w:rPr>
        <w:t>Zararın boyutuna,</w:t>
      </w:r>
    </w:p>
    <w:p w:rsidR="002C1093" w:rsidRPr="002C1093" w:rsidRDefault="00FF5730" w:rsidP="00FF5730">
      <w:pPr>
        <w:pStyle w:val="ListParagraph"/>
        <w:numPr>
          <w:ilvl w:val="0"/>
          <w:numId w:val="4"/>
        </w:numPr>
        <w:rPr>
          <w:b/>
          <w:lang w:val="tr-TR"/>
        </w:rPr>
      </w:pPr>
      <w:r>
        <w:rPr>
          <w:lang w:val="tr-TR"/>
        </w:rPr>
        <w:t xml:space="preserve">Tekrarına </w:t>
      </w:r>
    </w:p>
    <w:p w:rsidR="002C1093" w:rsidRDefault="002C1093" w:rsidP="002C1093">
      <w:pPr>
        <w:pStyle w:val="ListParagraph"/>
        <w:ind w:left="1440"/>
        <w:rPr>
          <w:lang w:val="tr-TR"/>
        </w:rPr>
      </w:pPr>
    </w:p>
    <w:p w:rsidR="00FF5730" w:rsidRPr="00FF5730" w:rsidRDefault="00FF5730" w:rsidP="002C1093">
      <w:pPr>
        <w:pStyle w:val="ListParagraph"/>
        <w:ind w:left="1440"/>
        <w:rPr>
          <w:b/>
          <w:lang w:val="tr-TR"/>
        </w:rPr>
      </w:pPr>
      <w:proofErr w:type="gramStart"/>
      <w:r>
        <w:rPr>
          <w:lang w:val="tr-TR"/>
        </w:rPr>
        <w:t>göre</w:t>
      </w:r>
      <w:proofErr w:type="gramEnd"/>
      <w:r>
        <w:rPr>
          <w:lang w:val="tr-TR"/>
        </w:rPr>
        <w:t xml:space="preserve"> aşağıda ki yaptırımlar </w:t>
      </w:r>
      <w:r w:rsidR="002C1093">
        <w:rPr>
          <w:lang w:val="tr-TR"/>
        </w:rPr>
        <w:t>uygulanabilir.</w:t>
      </w:r>
    </w:p>
    <w:p w:rsidR="00FF5730" w:rsidRDefault="00FF5730" w:rsidP="00FF5730">
      <w:pPr>
        <w:ind w:left="1080"/>
        <w:rPr>
          <w:b/>
          <w:lang w:val="tr-TR"/>
        </w:rPr>
      </w:pPr>
    </w:p>
    <w:p w:rsidR="00FF5730" w:rsidRPr="002C1093" w:rsidRDefault="00FF5730" w:rsidP="002C1093">
      <w:pPr>
        <w:pStyle w:val="ListParagraph"/>
        <w:numPr>
          <w:ilvl w:val="0"/>
          <w:numId w:val="5"/>
        </w:numPr>
        <w:rPr>
          <w:lang w:val="tr-TR"/>
        </w:rPr>
      </w:pPr>
      <w:r w:rsidRPr="002C1093">
        <w:rPr>
          <w:lang w:val="tr-TR"/>
        </w:rPr>
        <w:t>Sözlü ve/veya yazılı uyarı,</w:t>
      </w:r>
    </w:p>
    <w:p w:rsidR="00FF5730" w:rsidRPr="002C1093" w:rsidRDefault="002C1093" w:rsidP="002C1093">
      <w:pPr>
        <w:pStyle w:val="ListParagraph"/>
        <w:numPr>
          <w:ilvl w:val="0"/>
          <w:numId w:val="5"/>
        </w:numPr>
        <w:rPr>
          <w:lang w:val="tr-TR"/>
        </w:rPr>
      </w:pPr>
      <w:r w:rsidRPr="002C1093">
        <w:rPr>
          <w:lang w:val="tr-TR"/>
        </w:rPr>
        <w:t>Kaynaklarının sınırlı veya</w:t>
      </w:r>
      <w:r w:rsidR="00FF5730" w:rsidRPr="002C1093">
        <w:rPr>
          <w:lang w:val="tr-TR"/>
        </w:rPr>
        <w:t xml:space="preserve"> sınırsız erişiminin kapatılması,</w:t>
      </w:r>
    </w:p>
    <w:p w:rsidR="002C1093" w:rsidRPr="002C1093" w:rsidRDefault="002C1093" w:rsidP="002C1093">
      <w:pPr>
        <w:pStyle w:val="ListParagraph"/>
        <w:numPr>
          <w:ilvl w:val="0"/>
          <w:numId w:val="5"/>
        </w:numPr>
        <w:rPr>
          <w:lang w:val="tr-TR"/>
        </w:rPr>
      </w:pPr>
      <w:r w:rsidRPr="002C1093">
        <w:rPr>
          <w:lang w:val="tr-TR"/>
        </w:rPr>
        <w:t>Gerektiği durumlar da üniversite bünyesinde olayın incelenmesi,</w:t>
      </w:r>
    </w:p>
    <w:p w:rsidR="002C1093" w:rsidRDefault="002C1093" w:rsidP="002C1093">
      <w:pPr>
        <w:pStyle w:val="ListParagraph"/>
        <w:numPr>
          <w:ilvl w:val="0"/>
          <w:numId w:val="5"/>
        </w:numPr>
        <w:rPr>
          <w:lang w:val="tr-TR"/>
        </w:rPr>
      </w:pPr>
      <w:proofErr w:type="gramStart"/>
      <w:r w:rsidRPr="002C1093">
        <w:rPr>
          <w:lang w:val="tr-TR"/>
        </w:rPr>
        <w:t>Adli</w:t>
      </w:r>
      <w:r>
        <w:rPr>
          <w:lang w:val="tr-TR"/>
        </w:rPr>
        <w:t xml:space="preserve"> yargı makamlarına başvurulması ve gerekirse adli makamlara dayanarak para cezası kesilmesi.</w:t>
      </w:r>
      <w:proofErr w:type="gramEnd"/>
    </w:p>
    <w:p w:rsidR="002C1093" w:rsidRDefault="002C1093" w:rsidP="002C1093">
      <w:pPr>
        <w:rPr>
          <w:lang w:val="tr-TR"/>
        </w:rPr>
      </w:pPr>
    </w:p>
    <w:p w:rsidR="002C1093" w:rsidRPr="002C1093" w:rsidRDefault="002C1093" w:rsidP="002C1093">
      <w:pPr>
        <w:rPr>
          <w:lang w:val="tr-TR"/>
        </w:rPr>
      </w:pPr>
    </w:p>
    <w:p w:rsidR="00A821FE" w:rsidRDefault="00A821FE" w:rsidP="007B004A">
      <w:pPr>
        <w:pStyle w:val="ListParagraph"/>
        <w:rPr>
          <w:lang w:val="tr-TR"/>
        </w:rPr>
      </w:pPr>
    </w:p>
    <w:p w:rsidR="00A821FE" w:rsidRPr="00A821FE" w:rsidRDefault="00A821FE" w:rsidP="007B004A">
      <w:pPr>
        <w:pStyle w:val="ListParagraph"/>
        <w:rPr>
          <w:lang w:val="tr-TR"/>
        </w:rPr>
      </w:pPr>
      <w:bookmarkStart w:id="0" w:name="_GoBack"/>
      <w:bookmarkEnd w:id="0"/>
    </w:p>
    <w:sectPr w:rsidR="00A821FE" w:rsidRPr="00A8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05E2"/>
    <w:multiLevelType w:val="hybridMultilevel"/>
    <w:tmpl w:val="B8064648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2F20C1"/>
    <w:multiLevelType w:val="hybridMultilevel"/>
    <w:tmpl w:val="C83C4FD6"/>
    <w:lvl w:ilvl="0" w:tplc="92624F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F72C6B"/>
    <w:multiLevelType w:val="hybridMultilevel"/>
    <w:tmpl w:val="6AAC9FF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D00B76"/>
    <w:multiLevelType w:val="hybridMultilevel"/>
    <w:tmpl w:val="9EACB338"/>
    <w:lvl w:ilvl="0" w:tplc="355A33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43478"/>
    <w:multiLevelType w:val="hybridMultilevel"/>
    <w:tmpl w:val="7BE6AB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4A"/>
    <w:rsid w:val="00135E89"/>
    <w:rsid w:val="002C1093"/>
    <w:rsid w:val="004128C0"/>
    <w:rsid w:val="007B004A"/>
    <w:rsid w:val="00A821FE"/>
    <w:rsid w:val="00B1755D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37E4-E0DD-425D-B318-56F0D9F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55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2014-11-02T10:44:00Z</dcterms:created>
  <dcterms:modified xsi:type="dcterms:W3CDTF">2014-11-02T11:39:00Z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